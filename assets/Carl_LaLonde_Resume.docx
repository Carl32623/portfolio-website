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7907E" w14:textId="052913CE" w:rsidR="001E501D" w:rsidRPr="00B924A0" w:rsidRDefault="0055578F" w:rsidP="00F00D23">
      <w:pPr>
        <w:pStyle w:val="Title"/>
      </w:pPr>
      <w:r w:rsidRPr="00B924A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9AF574E" wp14:editId="73104604">
                <wp:simplePos x="0" y="0"/>
                <wp:positionH relativeFrom="page">
                  <wp:posOffset>5581650</wp:posOffset>
                </wp:positionH>
                <wp:positionV relativeFrom="page">
                  <wp:posOffset>278130</wp:posOffset>
                </wp:positionV>
                <wp:extent cx="2019300" cy="1292860"/>
                <wp:effectExtent l="0" t="0" r="0" b="25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9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69852" w14:textId="77777777" w:rsidR="00F70B0F" w:rsidRPr="00DD795B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795B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D795B">
                              <w:rPr>
                                <w:color w:val="000000" w:themeColor="text1"/>
                              </w:rPr>
                              <w:instrText>HYPERLINK "mailto:Carl6201@aol.com"</w:instrText>
                            </w:r>
                            <w:r w:rsidRPr="00DD795B">
                              <w:rPr>
                                <w:color w:val="000000" w:themeColor="text1"/>
                              </w:rPr>
                            </w:r>
                            <w:r w:rsidRPr="00DD795B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DD795B">
                              <w:rPr>
                                <w:rStyle w:val="Hyperlink"/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>Carl6201@aol.com</w:t>
                            </w:r>
                            <w:r w:rsidRPr="00DD795B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2E4E418E" w14:textId="77777777" w:rsidR="00F70B0F" w:rsidRPr="00D432B5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32B5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>(313) 727-9834</w:t>
                            </w:r>
                          </w:p>
                          <w:p w14:paraId="0B35AE2B" w14:textId="77777777" w:rsidR="00F70B0F" w:rsidRPr="00D432B5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32B5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>Livonia, MI 48150</w:t>
                            </w:r>
                          </w:p>
                          <w:p w14:paraId="25676956" w14:textId="1A89E87B" w:rsidR="00F70B0F" w:rsidRPr="00DD795B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Pr="00DD795B">
                                <w:rPr>
                                  <w:rStyle w:val="Hyperlink"/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https://www.linkedin.com/in/carl-lalonde-78511876</w:t>
                              </w:r>
                            </w:hyperlink>
                            <w:r w:rsidR="004E45C7">
                              <w:t xml:space="preserve"> </w:t>
                            </w:r>
                          </w:p>
                          <w:p w14:paraId="04C3BD83" w14:textId="57595E77" w:rsidR="004E45C7" w:rsidRDefault="00F70B0F" w:rsidP="00F70B0F">
                            <w:pPr>
                              <w:jc w:val="left"/>
                            </w:pPr>
                            <w:hyperlink r:id="rId10" w:history="1">
                              <w:r w:rsidRPr="00DD795B">
                                <w:rPr>
                                  <w:rStyle w:val="Hyperlink"/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https://github.com/Carl32623</w:t>
                              </w:r>
                            </w:hyperlink>
                            <w:r w:rsidR="004E45C7">
                              <w:t xml:space="preserve"> </w:t>
                            </w:r>
                          </w:p>
                          <w:p w14:paraId="7F9CAA22" w14:textId="3DDC32EF" w:rsidR="004E45C7" w:rsidRPr="004E45C7" w:rsidRDefault="004E45C7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auto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Pr="004E45C7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0"/>
                                  <w:szCs w:val="20"/>
                                </w:rPr>
                                <w:t>https://www.carllalonde.com</w:t>
                              </w:r>
                            </w:hyperlink>
                            <w:r w:rsidRPr="004E45C7">
                              <w:rPr>
                                <w:rFonts w:ascii="Calibri" w:hAnsi="Calibri" w:cs="Calibr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27F43E" w14:textId="37A68B9B" w:rsidR="0055578F" w:rsidRPr="00862E37" w:rsidRDefault="0055578F" w:rsidP="00862E3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F574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5pt;margin-top:21.9pt;width:159pt;height:10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" filled="f" stroked="f">
                <v:textbox>
                  <w:txbxContent>
                    <w:p w14:paraId="0B469852" w14:textId="77777777" w:rsidR="00F70B0F" w:rsidRPr="00DD795B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DD795B">
                        <w:rPr>
                          <w:color w:val="000000" w:themeColor="text1"/>
                        </w:rPr>
                        <w:fldChar w:fldCharType="begin"/>
                      </w:r>
                      <w:r w:rsidRPr="00DD795B">
                        <w:rPr>
                          <w:color w:val="000000" w:themeColor="text1"/>
                        </w:rPr>
                        <w:instrText>HYPERLINK "mailto:Carl6201@aol.com"</w:instrText>
                      </w:r>
                      <w:r w:rsidRPr="00DD795B">
                        <w:rPr>
                          <w:color w:val="000000" w:themeColor="text1"/>
                        </w:rPr>
                      </w:r>
                      <w:r w:rsidRPr="00DD795B">
                        <w:rPr>
                          <w:color w:val="000000" w:themeColor="text1"/>
                        </w:rPr>
                        <w:fldChar w:fldCharType="separate"/>
                      </w:r>
                      <w:r w:rsidRPr="00DD795B">
                        <w:rPr>
                          <w:rStyle w:val="Hyperlink"/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>Carl6201@aol.com</w:t>
                      </w:r>
                      <w:r w:rsidRPr="00DD795B">
                        <w:rPr>
                          <w:color w:val="000000" w:themeColor="text1"/>
                        </w:rPr>
                        <w:fldChar w:fldCharType="end"/>
                      </w:r>
                    </w:p>
                    <w:p w14:paraId="2E4E418E" w14:textId="77777777" w:rsidR="00F70B0F" w:rsidRPr="00D432B5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D432B5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>(313) 727-9834</w:t>
                      </w:r>
                    </w:p>
                    <w:p w14:paraId="0B35AE2B" w14:textId="77777777" w:rsidR="00F70B0F" w:rsidRPr="00D432B5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</w:pPr>
                      <w:r w:rsidRPr="00D432B5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>Livonia, MI 48150</w:t>
                      </w:r>
                    </w:p>
                    <w:p w14:paraId="25676956" w14:textId="1A89E87B" w:rsidR="00F70B0F" w:rsidRPr="00DD795B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</w:pPr>
                      <w:hyperlink r:id="rId12" w:history="1">
                        <w:r w:rsidRPr="00DD795B">
                          <w:rPr>
                            <w:rStyle w:val="Hyperlink"/>
                            <w:rFonts w:ascii="Calibri" w:hAnsi="Calibri" w:cs="Calibri"/>
                            <w:color w:val="000000" w:themeColor="text1"/>
                            <w:sz w:val="20"/>
                            <w:szCs w:val="20"/>
                          </w:rPr>
                          <w:t>https://www.linkedin.com/in/carl-lalonde-78511876</w:t>
                        </w:r>
                      </w:hyperlink>
                      <w:r w:rsidR="004E45C7">
                        <w:t xml:space="preserve"> </w:t>
                      </w:r>
                    </w:p>
                    <w:p w14:paraId="04C3BD83" w14:textId="57595E77" w:rsidR="004E45C7" w:rsidRDefault="00F70B0F" w:rsidP="00F70B0F">
                      <w:pPr>
                        <w:jc w:val="left"/>
                      </w:pPr>
                      <w:hyperlink r:id="rId13" w:history="1">
                        <w:r w:rsidRPr="00DD795B">
                          <w:rPr>
                            <w:rStyle w:val="Hyperlink"/>
                            <w:rFonts w:ascii="Calibri" w:hAnsi="Calibri" w:cs="Calibri"/>
                            <w:color w:val="000000" w:themeColor="text1"/>
                            <w:sz w:val="20"/>
                            <w:szCs w:val="20"/>
                          </w:rPr>
                          <w:t>https://github.com/Carl32623</w:t>
                        </w:r>
                      </w:hyperlink>
                      <w:r w:rsidR="004E45C7">
                        <w:t xml:space="preserve"> </w:t>
                      </w:r>
                    </w:p>
                    <w:p w14:paraId="7F9CAA22" w14:textId="3DDC32EF" w:rsidR="004E45C7" w:rsidRPr="004E45C7" w:rsidRDefault="004E45C7" w:rsidP="00F70B0F">
                      <w:pPr>
                        <w:jc w:val="left"/>
                        <w:rPr>
                          <w:rFonts w:ascii="Calibri" w:hAnsi="Calibri" w:cs="Calibri"/>
                          <w:color w:val="auto"/>
                          <w:sz w:val="20"/>
                          <w:szCs w:val="20"/>
                        </w:rPr>
                      </w:pPr>
                      <w:hyperlink r:id="rId14" w:history="1">
                        <w:r w:rsidRPr="004E45C7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0"/>
                            <w:szCs w:val="20"/>
                          </w:rPr>
                          <w:t>https://www.carllalonde.com</w:t>
                        </w:r>
                      </w:hyperlink>
                      <w:r w:rsidRPr="004E45C7">
                        <w:rPr>
                          <w:rFonts w:ascii="Calibri" w:hAnsi="Calibri" w:cs="Calibri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27F43E" w14:textId="37A68B9B" w:rsidR="0055578F" w:rsidRPr="00862E37" w:rsidRDefault="0055578F" w:rsidP="00862E37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B924A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5131808F" wp14:editId="731DC8C2">
                <wp:simplePos x="0" y="0"/>
                <wp:positionH relativeFrom="page">
                  <wp:posOffset>5387975</wp:posOffset>
                </wp:positionH>
                <wp:positionV relativeFrom="page">
                  <wp:posOffset>457200</wp:posOffset>
                </wp:positionV>
                <wp:extent cx="164465" cy="795655"/>
                <wp:effectExtent l="0" t="0" r="698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C605F" id="Group 11" o:spid="_x0000_s1026" alt="Group of contact info icons" style="position:absolute;margin-left:424.25pt;margin-top:36pt;width:12.95pt;height:62.65pt;z-index:251674624;mso-position-horizontal-relative:page;mso-position-vertical-relative:page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">
                  <v:imagedata r:id="rId23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">
                  <v:imagedata r:id="rId24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">
                  <v:imagedata r:id="rId25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">
                  <v:imagedata r:id="rId26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B924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58ABC05F" wp14:editId="4FFFED2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1CFAF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F70B0F" w:rsidRPr="00B924A0">
        <w:t>Carl LaLonde</w:t>
      </w:r>
    </w:p>
    <w:p w14:paraId="45DF198D" w14:textId="213E512F" w:rsidR="0071059B" w:rsidRPr="00915C77" w:rsidRDefault="00F70B0F" w:rsidP="0055578F">
      <w:pPr>
        <w:pStyle w:val="Subtitle"/>
        <w:rPr>
          <w:color w:val="000000" w:themeColor="text1"/>
        </w:rPr>
      </w:pPr>
      <w:r w:rsidRPr="00915C77">
        <w:rPr>
          <w:color w:val="000000" w:themeColor="text1"/>
        </w:rPr>
        <w:t>Software Engineer</w:t>
      </w:r>
    </w:p>
    <w:p w14:paraId="1AE3FFA8" w14:textId="2A377B0D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2838E50E" wp14:editId="0B1A7BF0">
                <wp:simplePos x="0" y="0"/>
                <wp:positionH relativeFrom="page">
                  <wp:posOffset>357505</wp:posOffset>
                </wp:positionH>
                <wp:positionV relativeFrom="page">
                  <wp:posOffset>2464435</wp:posOffset>
                </wp:positionV>
                <wp:extent cx="4897755" cy="74580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755" cy="745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673FF" w14:textId="3597E8AF" w:rsidR="00F00D23" w:rsidRPr="004E45C7" w:rsidRDefault="00F70B0F" w:rsidP="00F00D23">
                            <w:pPr>
                              <w:pStyle w:val="Heading1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E45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7FBCA57F" w14:textId="77777777" w:rsidR="00F00D23" w:rsidRPr="0001140D" w:rsidRDefault="00F00D23" w:rsidP="00AE3DA9">
                            <w:pPr>
                              <w:pStyle w:val="Smallspace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62A97C4" w14:textId="7079CAE3" w:rsidR="00F00D23" w:rsidRPr="00915C77" w:rsidRDefault="00F70B0F" w:rsidP="00922C5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>RoundTable App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– Full-Stack Mobile App (React Native, MongoDB)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br/>
                              <w:t>Status: In Development (2025)</w:t>
                            </w:r>
                          </w:p>
                          <w:p w14:paraId="2E3BFCC5" w14:textId="0F387DF0" w:rsidR="00F70B0F" w:rsidRPr="00915C77" w:rsidRDefault="00F70B0F" w:rsidP="00F70B0F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Implemented Google OAuth authentication with persistent login state</w:t>
                            </w:r>
                          </w:p>
                          <w:p w14:paraId="1EDE7C01" w14:textId="2093812F" w:rsidR="00F70B0F" w:rsidRPr="00915C77" w:rsidRDefault="00F70B0F" w:rsidP="00F70B0F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Built a dynamic home screen with React Native hooks and MongoDB integration</w:t>
                            </w:r>
                          </w:p>
                          <w:p w14:paraId="1AC5886B" w14:textId="0251FF1D" w:rsidR="00F70B0F" w:rsidRPr="00915C77" w:rsidRDefault="00F70B0F" w:rsidP="00F70B0F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Integrated Expo Location API to enable GPS-based restaurant filtering</w:t>
                            </w:r>
                          </w:p>
                          <w:p w14:paraId="7E23BF05" w14:textId="722A697C" w:rsidR="00F00D23" w:rsidRPr="004E45C7" w:rsidRDefault="00F70B0F" w:rsidP="0065772F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spacing w:after="120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Utilized Expo Router for structured, scalable navigation architecture</w:t>
                            </w:r>
                          </w:p>
                          <w:p w14:paraId="42DD7D0B" w14:textId="6AD4F7C7" w:rsidR="0001140D" w:rsidRPr="00915C77" w:rsidRDefault="0001140D" w:rsidP="00922C5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>Inventory Management App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– Android Studio + Java</w:t>
                            </w:r>
                          </w:p>
                          <w:p w14:paraId="374EAB33" w14:textId="51A5DB3C" w:rsidR="0001140D" w:rsidRPr="00915C77" w:rsidRDefault="0001140D" w:rsidP="0001140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Developed UI with RecyclerView and custom adapters</w:t>
                            </w:r>
                          </w:p>
                          <w:p w14:paraId="72DC1941" w14:textId="5052FBB1" w:rsidR="0001140D" w:rsidRPr="00915C77" w:rsidRDefault="0001140D" w:rsidP="0001140D">
                            <w:pPr>
                              <w:pStyle w:val="ListBulle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Enabled full CRUD operations using local SQLite database</w:t>
                            </w:r>
                          </w:p>
                          <w:p w14:paraId="159B01AB" w14:textId="11A7628C" w:rsidR="0001140D" w:rsidRPr="004E45C7" w:rsidRDefault="0001140D" w:rsidP="004E45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Focused on usability and efficient local data persistence for small businesses</w:t>
                            </w:r>
                          </w:p>
                          <w:p w14:paraId="714E4AB7" w14:textId="09AA45AD" w:rsidR="0001140D" w:rsidRPr="00915C77" w:rsidRDefault="0001140D" w:rsidP="00922C5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="004E45C7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 xml:space="preserve">Rescue Animal Dashboard 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– Python + </w:t>
                            </w:r>
                            <w:proofErr w:type="spellStart"/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PyMongo</w:t>
                            </w:r>
                            <w:proofErr w:type="spellEnd"/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+ </w:t>
                            </w:r>
                            <w:proofErr w:type="spellStart"/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Jupyter</w:t>
                            </w:r>
                            <w:proofErr w:type="spellEnd"/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Notebook</w:t>
                            </w:r>
                            <w:r w:rsidR="004E45C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, MongoDB</w:t>
                            </w:r>
                          </w:p>
                          <w:p w14:paraId="6C587BCE" w14:textId="77777777" w:rsidR="004E45C7" w:rsidRDefault="004E45C7" w:rsidP="0001140D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4E45C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Designed and implemented full CRUD operations for the </w:t>
                            </w:r>
                            <w:r w:rsidRPr="004E45C7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 xml:space="preserve">Grazioso </w:t>
                            </w:r>
                            <w:proofErr w:type="spellStart"/>
                            <w:r w:rsidRPr="004E45C7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>Salvare</w:t>
                            </w:r>
                            <w:proofErr w:type="spellEnd"/>
                            <w:r w:rsidRPr="004E45C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animal rescue/training database.</w:t>
                            </w:r>
                          </w:p>
                          <w:p w14:paraId="7E44AFFE" w14:textId="790AB029" w:rsidR="0001140D" w:rsidRDefault="004E45C7" w:rsidP="004E45C7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4E45C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Built and tested a Python CRUD module integrated with MongoDB, ensuring secure and efficient data access.</w:t>
                            </w:r>
                          </w:p>
                          <w:p w14:paraId="4D5BB924" w14:textId="41945E24" w:rsidR="004E45C7" w:rsidRPr="00915C77" w:rsidRDefault="004E45C7" w:rsidP="004E45C7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4E45C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Validated, queried, and filtered records to meet client specifications</w:t>
                            </w:r>
                          </w:p>
                          <w:p w14:paraId="7B435007" w14:textId="0E4E479D" w:rsidR="0001140D" w:rsidRPr="00915C77" w:rsidRDefault="0001140D" w:rsidP="00922C5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>Healthy Food Scanner App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– Lucidchart + </w:t>
                            </w:r>
                            <w:proofErr w:type="spellStart"/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Mockflow</w:t>
                            </w:r>
                            <w:proofErr w:type="spellEnd"/>
                          </w:p>
                          <w:p w14:paraId="5938E811" w14:textId="488F2E0D" w:rsidR="0001140D" w:rsidRPr="00915C77" w:rsidRDefault="0001140D" w:rsidP="0001140D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Designed UI/UX wireframes in Lucidchart for a mobile barcode scanning app</w:t>
                            </w:r>
                          </w:p>
                          <w:p w14:paraId="60AB412C" w14:textId="08A51630" w:rsidR="0001140D" w:rsidRPr="004E45C7" w:rsidRDefault="0001140D" w:rsidP="004E45C7">
                            <w:pPr>
                              <w:pStyle w:val="ListBullet"/>
                              <w:numPr>
                                <w:ilvl w:val="0"/>
                                <w:numId w:val="9"/>
                              </w:numPr>
                              <w:spacing w:after="120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Focused on intuitive user flow and real-time feedback on ingredient quality</w:t>
                            </w:r>
                          </w:p>
                          <w:p w14:paraId="5012BC5C" w14:textId="7D917DEB" w:rsidR="0001140D" w:rsidRPr="004E45C7" w:rsidRDefault="0001140D" w:rsidP="004E45C7">
                            <w:pPr>
                              <w:pStyle w:val="Heading1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E45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4B06DBAB" w14:textId="77777777" w:rsidR="0001140D" w:rsidRPr="00BD3A70" w:rsidRDefault="0001140D" w:rsidP="0001140D">
                            <w:pPr>
                              <w:rPr>
                                <w:rFonts w:ascii="Calibri" w:hAnsi="Calibri" w:cs="Calibri"/>
                                <w:sz w:val="6"/>
                                <w:szCs w:val="6"/>
                              </w:rPr>
                            </w:pPr>
                          </w:p>
                          <w:p w14:paraId="2A1EAD57" w14:textId="3765DB47" w:rsidR="0001140D" w:rsidRPr="00915C77" w:rsidRDefault="0001140D" w:rsidP="0001140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  <w:t>FedEx Express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— Courier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br/>
                              <w:t>Novi, MI | Oct 2020 – Present</w:t>
                            </w:r>
                          </w:p>
                          <w:p w14:paraId="5381802A" w14:textId="375C6B5C" w:rsidR="0001140D" w:rsidRPr="00915C77" w:rsidRDefault="00BD3A70" w:rsidP="00922C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Delivered packages under strict time constraints while maintaining 99% customer satisfaction</w:t>
                            </w:r>
                          </w:p>
                          <w:p w14:paraId="1B197130" w14:textId="4853F230" w:rsidR="00BD3A70" w:rsidRPr="00915C77" w:rsidRDefault="00BD3A70" w:rsidP="00922C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Solved real-time logistics issues and optimized delivery routes in high-pressure environments</w:t>
                            </w:r>
                          </w:p>
                          <w:p w14:paraId="326662F3" w14:textId="18C6B88E" w:rsidR="00BD3A70" w:rsidRPr="00915C77" w:rsidRDefault="00BD3A70" w:rsidP="00922C5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Demonstrated</w:t>
                            </w:r>
                            <w:r w:rsidR="00922C54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consistent punctuality, problem-solving, and</w:t>
                            </w:r>
                            <w:r w:rsidR="00922C54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professionalism</w:t>
                            </w:r>
                          </w:p>
                          <w:p w14:paraId="4E962676" w14:textId="77777777" w:rsidR="0001140D" w:rsidRPr="0001140D" w:rsidRDefault="0001140D" w:rsidP="0001140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 w:hanging="360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E50E" id="Text Box 2" o:spid="_x0000_s1027" type="#_x0000_t202" style="position:absolute;left:0;text-align:left;margin-left:28.15pt;margin-top:194.05pt;width:385.65pt;height:58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" filled="f" stroked="f">
                <v:textbox>
                  <w:txbxContent>
                    <w:p w14:paraId="0FA673FF" w14:textId="3597E8AF" w:rsidR="00F00D23" w:rsidRPr="004E45C7" w:rsidRDefault="00F70B0F" w:rsidP="00F00D23">
                      <w:pPr>
                        <w:pStyle w:val="Heading1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E45C7">
                        <w:rPr>
                          <w:rFonts w:ascii="Calibri" w:hAnsi="Calibri" w:cs="Calibri"/>
                          <w:sz w:val="24"/>
                          <w:szCs w:val="24"/>
                        </w:rPr>
                        <w:t>Projects</w:t>
                      </w:r>
                    </w:p>
                    <w:p w14:paraId="7FBCA57F" w14:textId="77777777" w:rsidR="00F00D23" w:rsidRPr="0001140D" w:rsidRDefault="00F00D23" w:rsidP="00AE3DA9">
                      <w:pPr>
                        <w:pStyle w:val="Smallspace"/>
                        <w:rPr>
                          <w:rFonts w:ascii="Calibri" w:hAnsi="Calibri" w:cs="Calibri"/>
                        </w:rPr>
                      </w:pPr>
                    </w:p>
                    <w:p w14:paraId="362A97C4" w14:textId="7079CAE3" w:rsidR="00F00D23" w:rsidRPr="00915C77" w:rsidRDefault="00F70B0F" w:rsidP="00922C54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>RoundTable App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– Full-Stack Mobile App (React Native, MongoDB)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br/>
                        <w:t>Status: In Development (2025)</w:t>
                      </w:r>
                    </w:p>
                    <w:p w14:paraId="2E3BFCC5" w14:textId="0F387DF0" w:rsidR="00F70B0F" w:rsidRPr="00915C77" w:rsidRDefault="00F70B0F" w:rsidP="00F70B0F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Implemented Google OAuth authentication with persistent login state</w:t>
                      </w:r>
                    </w:p>
                    <w:p w14:paraId="1EDE7C01" w14:textId="2093812F" w:rsidR="00F70B0F" w:rsidRPr="00915C77" w:rsidRDefault="00F70B0F" w:rsidP="00F70B0F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Built a dynamic home screen with React Native hooks and MongoDB integration</w:t>
                      </w:r>
                    </w:p>
                    <w:p w14:paraId="1AC5886B" w14:textId="0251FF1D" w:rsidR="00F70B0F" w:rsidRPr="00915C77" w:rsidRDefault="00F70B0F" w:rsidP="00F70B0F">
                      <w:pPr>
                        <w:pStyle w:val="ListBullet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Integrated Expo Location API to enable GPS-based restaurant filtering</w:t>
                      </w:r>
                    </w:p>
                    <w:p w14:paraId="7E23BF05" w14:textId="722A697C" w:rsidR="00F00D23" w:rsidRPr="004E45C7" w:rsidRDefault="00F70B0F" w:rsidP="0065772F">
                      <w:pPr>
                        <w:pStyle w:val="ListBullet"/>
                        <w:numPr>
                          <w:ilvl w:val="0"/>
                          <w:numId w:val="6"/>
                        </w:numPr>
                        <w:spacing w:after="120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Utilized Expo Router for structured, scalable navigation architecture</w:t>
                      </w:r>
                    </w:p>
                    <w:p w14:paraId="42DD7D0B" w14:textId="6AD4F7C7" w:rsidR="0001140D" w:rsidRPr="00915C77" w:rsidRDefault="0001140D" w:rsidP="00922C54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>Inventory Management App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– Android Studio + Java</w:t>
                      </w:r>
                    </w:p>
                    <w:p w14:paraId="374EAB33" w14:textId="51A5DB3C" w:rsidR="0001140D" w:rsidRPr="00915C77" w:rsidRDefault="0001140D" w:rsidP="0001140D">
                      <w:pPr>
                        <w:pStyle w:val="ListBullet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Developed UI with RecyclerView and custom adapters</w:t>
                      </w:r>
                    </w:p>
                    <w:p w14:paraId="72DC1941" w14:textId="5052FBB1" w:rsidR="0001140D" w:rsidRPr="00915C77" w:rsidRDefault="0001140D" w:rsidP="0001140D">
                      <w:pPr>
                        <w:pStyle w:val="ListBullet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Enabled full CRUD operations using local SQLite database</w:t>
                      </w:r>
                    </w:p>
                    <w:p w14:paraId="159B01AB" w14:textId="11A7628C" w:rsidR="0001140D" w:rsidRPr="004E45C7" w:rsidRDefault="0001140D" w:rsidP="004E45C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20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Focused on usability and efficient local data persistence for small businesses</w:t>
                      </w:r>
                    </w:p>
                    <w:p w14:paraId="714E4AB7" w14:textId="09AA45AD" w:rsidR="0001140D" w:rsidRPr="00915C77" w:rsidRDefault="0001140D" w:rsidP="00922C54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="004E45C7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 xml:space="preserve">Rescue Animal Dashboard 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– Python + </w:t>
                      </w:r>
                      <w:proofErr w:type="spellStart"/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PyMongo</w:t>
                      </w:r>
                      <w:proofErr w:type="spellEnd"/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+ </w:t>
                      </w:r>
                      <w:proofErr w:type="spellStart"/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Jupyter</w:t>
                      </w:r>
                      <w:proofErr w:type="spellEnd"/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Notebook</w:t>
                      </w:r>
                      <w:r w:rsidR="004E45C7">
                        <w:rPr>
                          <w:rFonts w:ascii="Calibri" w:hAnsi="Calibri" w:cs="Calibri"/>
                          <w:color w:val="000000" w:themeColor="text1"/>
                        </w:rPr>
                        <w:t>, MongoDB</w:t>
                      </w:r>
                    </w:p>
                    <w:p w14:paraId="6C587BCE" w14:textId="77777777" w:rsidR="004E45C7" w:rsidRDefault="004E45C7" w:rsidP="0001140D">
                      <w:pPr>
                        <w:pStyle w:val="ListBullet"/>
                        <w:numPr>
                          <w:ilvl w:val="0"/>
                          <w:numId w:val="8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4E45C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Designed and implemented full CRUD operations for the </w:t>
                      </w:r>
                      <w:r w:rsidRPr="004E45C7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 xml:space="preserve">Grazioso </w:t>
                      </w:r>
                      <w:proofErr w:type="spellStart"/>
                      <w:r w:rsidRPr="004E45C7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>Salvare</w:t>
                      </w:r>
                      <w:proofErr w:type="spellEnd"/>
                      <w:r w:rsidRPr="004E45C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animal rescue/training database.</w:t>
                      </w:r>
                    </w:p>
                    <w:p w14:paraId="7E44AFFE" w14:textId="790AB029" w:rsidR="0001140D" w:rsidRDefault="004E45C7" w:rsidP="004E45C7">
                      <w:pPr>
                        <w:pStyle w:val="ListBullet"/>
                        <w:numPr>
                          <w:ilvl w:val="0"/>
                          <w:numId w:val="8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4E45C7">
                        <w:rPr>
                          <w:rFonts w:ascii="Calibri" w:hAnsi="Calibri" w:cs="Calibri"/>
                          <w:color w:val="000000" w:themeColor="text1"/>
                        </w:rPr>
                        <w:t>Built and tested a Python CRUD module integrated with MongoDB, ensuring secure and efficient data access.</w:t>
                      </w:r>
                    </w:p>
                    <w:p w14:paraId="4D5BB924" w14:textId="41945E24" w:rsidR="004E45C7" w:rsidRPr="00915C77" w:rsidRDefault="004E45C7" w:rsidP="004E45C7">
                      <w:pPr>
                        <w:pStyle w:val="ListBullet"/>
                        <w:numPr>
                          <w:ilvl w:val="0"/>
                          <w:numId w:val="8"/>
                        </w:numPr>
                        <w:spacing w:after="120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4E45C7">
                        <w:rPr>
                          <w:rFonts w:ascii="Calibri" w:hAnsi="Calibri" w:cs="Calibri"/>
                          <w:color w:val="000000" w:themeColor="text1"/>
                        </w:rPr>
                        <w:t>Validated, queried, and filtered records to meet client specifications</w:t>
                      </w:r>
                    </w:p>
                    <w:p w14:paraId="7B435007" w14:textId="0E4E479D" w:rsidR="0001140D" w:rsidRPr="00915C77" w:rsidRDefault="0001140D" w:rsidP="00922C54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>Healthy Food Scanner App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– Lucidchart + </w:t>
                      </w:r>
                      <w:proofErr w:type="spellStart"/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Mockflow</w:t>
                      </w:r>
                      <w:proofErr w:type="spellEnd"/>
                    </w:p>
                    <w:p w14:paraId="5938E811" w14:textId="488F2E0D" w:rsidR="0001140D" w:rsidRPr="00915C77" w:rsidRDefault="0001140D" w:rsidP="0001140D">
                      <w:pPr>
                        <w:pStyle w:val="ListBullet"/>
                        <w:numPr>
                          <w:ilvl w:val="0"/>
                          <w:numId w:val="9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Designed UI/UX wireframes in Lucidchart for a mobile barcode scanning app</w:t>
                      </w:r>
                    </w:p>
                    <w:p w14:paraId="60AB412C" w14:textId="08A51630" w:rsidR="0001140D" w:rsidRPr="004E45C7" w:rsidRDefault="0001140D" w:rsidP="004E45C7">
                      <w:pPr>
                        <w:pStyle w:val="ListBullet"/>
                        <w:numPr>
                          <w:ilvl w:val="0"/>
                          <w:numId w:val="9"/>
                        </w:numPr>
                        <w:spacing w:after="120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Focused on intuitive user flow and real-time feedback on ingredient quality</w:t>
                      </w:r>
                    </w:p>
                    <w:p w14:paraId="5012BC5C" w14:textId="7D917DEB" w:rsidR="0001140D" w:rsidRPr="004E45C7" w:rsidRDefault="0001140D" w:rsidP="004E45C7">
                      <w:pPr>
                        <w:pStyle w:val="Heading1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E45C7">
                        <w:rPr>
                          <w:rFonts w:ascii="Calibri" w:hAnsi="Calibri" w:cs="Calibri"/>
                          <w:sz w:val="24"/>
                          <w:szCs w:val="24"/>
                        </w:rPr>
                        <w:t>Professional experience</w:t>
                      </w:r>
                    </w:p>
                    <w:p w14:paraId="4B06DBAB" w14:textId="77777777" w:rsidR="0001140D" w:rsidRPr="00BD3A70" w:rsidRDefault="0001140D" w:rsidP="0001140D">
                      <w:pPr>
                        <w:rPr>
                          <w:rFonts w:ascii="Calibri" w:hAnsi="Calibri" w:cs="Calibri"/>
                          <w:sz w:val="6"/>
                          <w:szCs w:val="6"/>
                        </w:rPr>
                      </w:pPr>
                    </w:p>
                    <w:p w14:paraId="2A1EAD57" w14:textId="3765DB47" w:rsidR="0001140D" w:rsidRPr="00915C77" w:rsidRDefault="0001140D" w:rsidP="0001140D">
                      <w:pPr>
                        <w:pStyle w:val="ListBullet"/>
                        <w:numPr>
                          <w:ilvl w:val="0"/>
                          <w:numId w:val="0"/>
                        </w:num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  <w:t>FedEx Express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— Courier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br/>
                        <w:t>Novi, MI | Oct 2020 – Present</w:t>
                      </w:r>
                    </w:p>
                    <w:p w14:paraId="5381802A" w14:textId="375C6B5C" w:rsidR="0001140D" w:rsidRPr="00915C77" w:rsidRDefault="00BD3A70" w:rsidP="00922C5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Delivered packages under strict time constraints while maintaining 99% customer satisfaction</w:t>
                      </w:r>
                    </w:p>
                    <w:p w14:paraId="1B197130" w14:textId="4853F230" w:rsidR="00BD3A70" w:rsidRPr="00915C77" w:rsidRDefault="00BD3A70" w:rsidP="00922C5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Solved real-time logistics issues and optimized delivery routes in high-pressure environments</w:t>
                      </w:r>
                    </w:p>
                    <w:p w14:paraId="326662F3" w14:textId="18C6B88E" w:rsidR="00BD3A70" w:rsidRPr="00915C77" w:rsidRDefault="00BD3A70" w:rsidP="00922C5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Demonstrated</w:t>
                      </w:r>
                      <w:r w:rsidR="00922C54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consistent punctuality, problem-solving, and</w:t>
                      </w:r>
                      <w:r w:rsidR="00922C54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professionalism</w:t>
                      </w:r>
                    </w:p>
                    <w:p w14:paraId="4E962676" w14:textId="77777777" w:rsidR="0001140D" w:rsidRPr="0001140D" w:rsidRDefault="0001140D" w:rsidP="0001140D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 w:hanging="360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146FF900" wp14:editId="781E69F4">
                <wp:simplePos x="0" y="0"/>
                <wp:positionH relativeFrom="page">
                  <wp:posOffset>5341620</wp:posOffset>
                </wp:positionH>
                <wp:positionV relativeFrom="page">
                  <wp:posOffset>2689860</wp:posOffset>
                </wp:positionV>
                <wp:extent cx="2130425" cy="17145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80540" w14:textId="77777777" w:rsidR="00F00D23" w:rsidRPr="004E45C7" w:rsidRDefault="00F00D23" w:rsidP="00F70B0F">
                            <w:pPr>
                              <w:pStyle w:val="Heading1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E45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069E56C6" w14:textId="77777777" w:rsidR="00F00D23" w:rsidRPr="0001140D" w:rsidRDefault="00F00D23" w:rsidP="00F70B0F">
                            <w:pPr>
                              <w:pStyle w:val="Smallspace"/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556BEE3" w14:textId="77777777" w:rsidR="00F70B0F" w:rsidRPr="00915C77" w:rsidRDefault="00F70B0F" w:rsidP="00915C77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Southern New Hampshire University — Manchester, NH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br/>
                              <w:t>Bachelor of Science in Computer Science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br/>
                              <w:t>Concentration: Software Engineering</w:t>
                            </w: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br/>
                              <w:t>Jan 2023 – Present | GPA: 3.9</w:t>
                            </w:r>
                          </w:p>
                          <w:p w14:paraId="62B72111" w14:textId="0C26534F" w:rsidR="00F00D23" w:rsidRPr="0001140D" w:rsidRDefault="00F00D23" w:rsidP="00F70B0F">
                            <w:pPr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F900" id="_x0000_s1028" type="#_x0000_t202" style="position:absolute;left:0;text-align:left;margin-left:420.6pt;margin-top:211.8pt;width:167.75pt;height:1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" filled="f" stroked="f">
                <v:textbox>
                  <w:txbxContent>
                    <w:p w14:paraId="59680540" w14:textId="77777777" w:rsidR="00F00D23" w:rsidRPr="004E45C7" w:rsidRDefault="00F00D23" w:rsidP="00F70B0F">
                      <w:pPr>
                        <w:pStyle w:val="Heading1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E45C7">
                        <w:rPr>
                          <w:rFonts w:ascii="Calibri" w:hAnsi="Calibri" w:cs="Calibri"/>
                          <w:sz w:val="24"/>
                          <w:szCs w:val="24"/>
                        </w:rPr>
                        <w:t>Education</w:t>
                      </w:r>
                    </w:p>
                    <w:p w14:paraId="069E56C6" w14:textId="77777777" w:rsidR="00F00D23" w:rsidRPr="0001140D" w:rsidRDefault="00F00D23" w:rsidP="00F70B0F">
                      <w:pPr>
                        <w:pStyle w:val="Smallspace"/>
                        <w:jc w:val="left"/>
                        <w:rPr>
                          <w:rFonts w:ascii="Calibri" w:hAnsi="Calibri" w:cs="Calibri"/>
                        </w:rPr>
                      </w:pPr>
                    </w:p>
                    <w:p w14:paraId="3556BEE3" w14:textId="77777777" w:rsidR="00F70B0F" w:rsidRPr="00915C77" w:rsidRDefault="00F70B0F" w:rsidP="00915C77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Southern New Hampshire University — Manchester, NH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br/>
                        <w:t>Bachelor of Science in Computer Science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br/>
                        <w:t>Concentration: Software Engineering</w:t>
                      </w: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br/>
                        <w:t>Jan 2023 – Present | GPA: 3.9</w:t>
                      </w:r>
                    </w:p>
                    <w:p w14:paraId="62B72111" w14:textId="0C26534F" w:rsidR="00F00D23" w:rsidRPr="0001140D" w:rsidRDefault="00F00D23" w:rsidP="00F70B0F">
                      <w:pPr>
                        <w:jc w:val="left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533AF1E2" wp14:editId="529DF51C">
                <wp:simplePos x="0" y="0"/>
                <wp:positionH relativeFrom="page">
                  <wp:posOffset>5349240</wp:posOffset>
                </wp:positionH>
                <wp:positionV relativeFrom="page">
                  <wp:posOffset>4495800</wp:posOffset>
                </wp:positionV>
                <wp:extent cx="2148840" cy="48844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488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AE504" w14:textId="26B04CC2" w:rsidR="00F70B0F" w:rsidRPr="004E45C7" w:rsidRDefault="00F00D23" w:rsidP="00F70B0F">
                            <w:pPr>
                              <w:pStyle w:val="Heading1"/>
                              <w:spacing w:after="12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E45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4D81DF0A" w14:textId="1116D99E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Languages: </w:t>
                            </w:r>
                          </w:p>
                          <w:p w14:paraId="3130DAA6" w14:textId="77777777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Java, Python, C++, JavaScript</w:t>
                            </w:r>
                          </w:p>
                          <w:p w14:paraId="5A10F9A1" w14:textId="4F0C9805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br/>
                              <w:t xml:space="preserve">Mobile Development: </w:t>
                            </w:r>
                          </w:p>
                          <w:p w14:paraId="654BD4A8" w14:textId="77777777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React Native, Expo, Android Studio, SQLite</w:t>
                            </w:r>
                          </w:p>
                          <w:p w14:paraId="47B60BA2" w14:textId="3A40DC2F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br/>
                              <w:t xml:space="preserve">Web &amp; Backend: </w:t>
                            </w:r>
                          </w:p>
                          <w:p w14:paraId="51EF0522" w14:textId="77777777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Node.js, Express.js, MongoDB, RESTful APIs</w:t>
                            </w:r>
                          </w:p>
                          <w:p w14:paraId="01F25524" w14:textId="292A2C37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br/>
                              <w:t xml:space="preserve">Tools &amp; Platforms: </w:t>
                            </w:r>
                          </w:p>
                          <w:p w14:paraId="21F21430" w14:textId="77777777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Git/GitHub, </w:t>
                            </w:r>
                            <w:proofErr w:type="spellStart"/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Jupyter</w:t>
                            </w:r>
                            <w:proofErr w:type="spellEnd"/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Notebook, Lucidchart, MySQL</w:t>
                            </w:r>
                          </w:p>
                          <w:p w14:paraId="7D61B9FE" w14:textId="59A4CA4F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br/>
                              <w:t xml:space="preserve">Methodologies: </w:t>
                            </w:r>
                          </w:p>
                          <w:p w14:paraId="359816D2" w14:textId="77777777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Agile, Scrum</w:t>
                            </w:r>
                          </w:p>
                          <w:p w14:paraId="079BC278" w14:textId="5EFD46F5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br/>
                              <w:t xml:space="preserve">Soft Skills: </w:t>
                            </w:r>
                          </w:p>
                          <w:p w14:paraId="70F9DC64" w14:textId="465009FB" w:rsidR="00F70B0F" w:rsidRPr="00915C77" w:rsidRDefault="00F70B0F" w:rsidP="00F70B0F">
                            <w:pPr>
                              <w:jc w:val="left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915C77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Critical Thinking, Communication, Adaptability, Time Management</w:t>
                            </w:r>
                          </w:p>
                          <w:p w14:paraId="7A9B0312" w14:textId="77777777" w:rsidR="00F00D23" w:rsidRPr="0001140D" w:rsidRDefault="00F00D23" w:rsidP="00F70B0F">
                            <w:pPr>
                              <w:jc w:val="left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F1E2" id="_x0000_s1029" type="#_x0000_t202" style="position:absolute;left:0;text-align:left;margin-left:421.2pt;margin-top:354pt;width:169.2pt;height:384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" filled="f" stroked="f">
                <v:textbox>
                  <w:txbxContent>
                    <w:p w14:paraId="2C8AE504" w14:textId="26B04CC2" w:rsidR="00F70B0F" w:rsidRPr="004E45C7" w:rsidRDefault="00F00D23" w:rsidP="00F70B0F">
                      <w:pPr>
                        <w:pStyle w:val="Heading1"/>
                        <w:spacing w:after="12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E45C7">
                        <w:rPr>
                          <w:rFonts w:ascii="Calibri" w:hAnsi="Calibri" w:cs="Calibri"/>
                          <w:sz w:val="24"/>
                          <w:szCs w:val="24"/>
                        </w:rPr>
                        <w:t>Skills</w:t>
                      </w:r>
                    </w:p>
                    <w:p w14:paraId="4D81DF0A" w14:textId="1116D99E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Languages: </w:t>
                      </w:r>
                    </w:p>
                    <w:p w14:paraId="3130DAA6" w14:textId="77777777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Java, Python, C++, JavaScript</w:t>
                      </w:r>
                    </w:p>
                    <w:p w14:paraId="5A10F9A1" w14:textId="4F0C9805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br/>
                        <w:t xml:space="preserve">Mobile Development: </w:t>
                      </w:r>
                    </w:p>
                    <w:p w14:paraId="654BD4A8" w14:textId="77777777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React Native, Expo, Android Studio, SQLite</w:t>
                      </w:r>
                    </w:p>
                    <w:p w14:paraId="47B60BA2" w14:textId="3A40DC2F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br/>
                        <w:t xml:space="preserve">Web &amp; Backend: </w:t>
                      </w:r>
                    </w:p>
                    <w:p w14:paraId="51EF0522" w14:textId="77777777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Node.js, Express.js, MongoDB, RESTful APIs</w:t>
                      </w:r>
                    </w:p>
                    <w:p w14:paraId="01F25524" w14:textId="292A2C37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br/>
                        <w:t xml:space="preserve">Tools &amp; Platforms: </w:t>
                      </w:r>
                    </w:p>
                    <w:p w14:paraId="21F21430" w14:textId="77777777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Git/GitHub, </w:t>
                      </w:r>
                      <w:proofErr w:type="spellStart"/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Jupyter</w:t>
                      </w:r>
                      <w:proofErr w:type="spellEnd"/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Notebook, Lucidchart, MySQL</w:t>
                      </w:r>
                    </w:p>
                    <w:p w14:paraId="7D61B9FE" w14:textId="59A4CA4F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br/>
                        <w:t xml:space="preserve">Methodologies: </w:t>
                      </w:r>
                    </w:p>
                    <w:p w14:paraId="359816D2" w14:textId="77777777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Agile, Scrum</w:t>
                      </w:r>
                    </w:p>
                    <w:p w14:paraId="079BC278" w14:textId="5EFD46F5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br/>
                        <w:t xml:space="preserve">Soft Skills: </w:t>
                      </w:r>
                    </w:p>
                    <w:p w14:paraId="70F9DC64" w14:textId="465009FB" w:rsidR="00F70B0F" w:rsidRPr="00915C77" w:rsidRDefault="00F70B0F" w:rsidP="00F70B0F">
                      <w:pPr>
                        <w:jc w:val="left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915C77">
                        <w:rPr>
                          <w:rFonts w:ascii="Calibri" w:hAnsi="Calibri" w:cs="Calibri"/>
                          <w:color w:val="000000" w:themeColor="text1"/>
                        </w:rPr>
                        <w:t>Critical Thinking, Communication, Adaptability, Time Management</w:t>
                      </w:r>
                    </w:p>
                    <w:p w14:paraId="7A9B0312" w14:textId="77777777" w:rsidR="00F00D23" w:rsidRPr="0001140D" w:rsidRDefault="00F00D23" w:rsidP="00F70B0F">
                      <w:pPr>
                        <w:jc w:val="left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16AFE16A" wp14:editId="3E34BD30">
                <wp:simplePos x="0" y="0"/>
                <wp:positionH relativeFrom="page">
                  <wp:posOffset>5344160</wp:posOffset>
                </wp:positionH>
                <wp:positionV relativeFrom="page">
                  <wp:posOffset>2715895</wp:posOffset>
                </wp:positionV>
                <wp:extent cx="0" cy="6875780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57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B6D1B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20.8pt,213.85pt" to="420.8pt,7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</w:p>
    <w:p w14:paraId="37D383CF" w14:textId="77777777" w:rsidR="00F00D23" w:rsidRDefault="00F00D23" w:rsidP="00F00D23"/>
    <w:p w14:paraId="48746362" w14:textId="77777777" w:rsidR="00F00D23" w:rsidRPr="004E45C7" w:rsidRDefault="00F00D23" w:rsidP="00F00D23">
      <w:pPr>
        <w:pStyle w:val="Heading1"/>
        <w:rPr>
          <w:rFonts w:ascii="Calibri" w:hAnsi="Calibri" w:cs="Calibri"/>
          <w:sz w:val="24"/>
          <w:szCs w:val="24"/>
        </w:rPr>
      </w:pPr>
      <w:r w:rsidRPr="004E45C7">
        <w:rPr>
          <w:rFonts w:ascii="Calibri" w:hAnsi="Calibri" w:cs="Calibri"/>
          <w:sz w:val="24"/>
          <w:szCs w:val="24"/>
        </w:rPr>
        <w:t>Professional Overview</w:t>
      </w:r>
    </w:p>
    <w:p w14:paraId="35639DF4" w14:textId="084AB27B" w:rsidR="0071059B" w:rsidRPr="00915C77" w:rsidRDefault="004E45C7" w:rsidP="0055578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Detail-oriented</w:t>
      </w:r>
      <w:r w:rsidR="00F70B0F" w:rsidRPr="00915C77">
        <w:rPr>
          <w:rFonts w:ascii="Calibri" w:hAnsi="Calibri" w:cs="Calibri"/>
          <w:color w:val="000000" w:themeColor="text1"/>
        </w:rPr>
        <w:t xml:space="preserve"> Computer Science student with a concentration in Software Engineering. Adept in Java, C++, Python, and JavaScript, with hands-on experience in mobile and full-stack web development. Demonstrates strong problem-solving abilities, effective team collaboration, and a passion for building scalable, user-centric applications.</w:t>
      </w:r>
    </w:p>
    <w:sectPr w:rsidR="0071059B" w:rsidRPr="00915C77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94B71"/>
    <w:multiLevelType w:val="hybridMultilevel"/>
    <w:tmpl w:val="EF54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4427"/>
    <w:multiLevelType w:val="hybridMultilevel"/>
    <w:tmpl w:val="D0DA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52CFF"/>
    <w:multiLevelType w:val="hybridMultilevel"/>
    <w:tmpl w:val="DF7C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67471"/>
    <w:multiLevelType w:val="hybridMultilevel"/>
    <w:tmpl w:val="AFBA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660E6"/>
    <w:multiLevelType w:val="hybridMultilevel"/>
    <w:tmpl w:val="6B58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3"/>
  </w:num>
  <w:num w:numId="2" w16cid:durableId="505023288">
    <w:abstractNumId w:val="7"/>
  </w:num>
  <w:num w:numId="3" w16cid:durableId="313024574">
    <w:abstractNumId w:val="9"/>
  </w:num>
  <w:num w:numId="4" w16cid:durableId="1052733521">
    <w:abstractNumId w:val="1"/>
  </w:num>
  <w:num w:numId="5" w16cid:durableId="1824347043">
    <w:abstractNumId w:val="0"/>
  </w:num>
  <w:num w:numId="6" w16cid:durableId="407272093">
    <w:abstractNumId w:val="5"/>
  </w:num>
  <w:num w:numId="7" w16cid:durableId="2032758534">
    <w:abstractNumId w:val="2"/>
  </w:num>
  <w:num w:numId="8" w16cid:durableId="401367924">
    <w:abstractNumId w:val="4"/>
  </w:num>
  <w:num w:numId="9" w16cid:durableId="393311270">
    <w:abstractNumId w:val="6"/>
  </w:num>
  <w:num w:numId="10" w16cid:durableId="1302265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0F"/>
    <w:rsid w:val="0001140D"/>
    <w:rsid w:val="00036F36"/>
    <w:rsid w:val="000429E8"/>
    <w:rsid w:val="000B296B"/>
    <w:rsid w:val="00122C81"/>
    <w:rsid w:val="00147BC8"/>
    <w:rsid w:val="001E501D"/>
    <w:rsid w:val="0021183F"/>
    <w:rsid w:val="00257458"/>
    <w:rsid w:val="0027097E"/>
    <w:rsid w:val="002A38D2"/>
    <w:rsid w:val="002E432C"/>
    <w:rsid w:val="00307FD9"/>
    <w:rsid w:val="00313787"/>
    <w:rsid w:val="0037036D"/>
    <w:rsid w:val="003905A5"/>
    <w:rsid w:val="003D10AC"/>
    <w:rsid w:val="003D16F8"/>
    <w:rsid w:val="003D346C"/>
    <w:rsid w:val="0047020C"/>
    <w:rsid w:val="0047484C"/>
    <w:rsid w:val="004B79F8"/>
    <w:rsid w:val="004C0DB9"/>
    <w:rsid w:val="004E45C7"/>
    <w:rsid w:val="004F3FAB"/>
    <w:rsid w:val="0055578F"/>
    <w:rsid w:val="005933EA"/>
    <w:rsid w:val="005F73C2"/>
    <w:rsid w:val="0065772F"/>
    <w:rsid w:val="006A1D0E"/>
    <w:rsid w:val="0071059B"/>
    <w:rsid w:val="00772B75"/>
    <w:rsid w:val="00782D4D"/>
    <w:rsid w:val="007A3C8C"/>
    <w:rsid w:val="00813B6C"/>
    <w:rsid w:val="00862E37"/>
    <w:rsid w:val="00873202"/>
    <w:rsid w:val="008C2667"/>
    <w:rsid w:val="008C57C3"/>
    <w:rsid w:val="00915C77"/>
    <w:rsid w:val="00922C54"/>
    <w:rsid w:val="009A74DF"/>
    <w:rsid w:val="009D580B"/>
    <w:rsid w:val="009F7DBF"/>
    <w:rsid w:val="00A141B3"/>
    <w:rsid w:val="00A43764"/>
    <w:rsid w:val="00A4544A"/>
    <w:rsid w:val="00AC4D65"/>
    <w:rsid w:val="00AE3DA9"/>
    <w:rsid w:val="00B00999"/>
    <w:rsid w:val="00B03055"/>
    <w:rsid w:val="00B55C57"/>
    <w:rsid w:val="00B924A0"/>
    <w:rsid w:val="00BD3A70"/>
    <w:rsid w:val="00BE7944"/>
    <w:rsid w:val="00C051E3"/>
    <w:rsid w:val="00D920AB"/>
    <w:rsid w:val="00DD795B"/>
    <w:rsid w:val="00DF528B"/>
    <w:rsid w:val="00E60BEA"/>
    <w:rsid w:val="00E70E94"/>
    <w:rsid w:val="00E724A0"/>
    <w:rsid w:val="00EB3841"/>
    <w:rsid w:val="00EF6F27"/>
    <w:rsid w:val="00F00D23"/>
    <w:rsid w:val="00F6163A"/>
    <w:rsid w:val="00F64F66"/>
    <w:rsid w:val="00F70B0F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63B9"/>
  <w15:chartTrackingRefBased/>
  <w15:docId w15:val="{8E0C01F7-150D-4D1A-B0EE-8A1D8078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semiHidden/>
    <w:rsid w:val="00F70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arl32623" TargetMode="External"/><Relationship Id="rId18" Type="http://schemas.openxmlformats.org/officeDocument/2006/relationships/image" Target="media/image4.sv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carl-lalonde-78511876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svg"/><Relationship Id="rId20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arllalonde.com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github.com/Carl32623" TargetMode="Externa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carl-lalonde-78511876" TargetMode="External"/><Relationship Id="rId14" Type="http://schemas.openxmlformats.org/officeDocument/2006/relationships/hyperlink" Target="https://www.carllalonde.com" TargetMode="External"/><Relationship Id="rId22" Type="http://schemas.openxmlformats.org/officeDocument/2006/relationships/image" Target="media/image8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6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LaLonde</dc:creator>
  <cp:keywords/>
  <dc:description/>
  <cp:lastModifiedBy>Carl LaLonde</cp:lastModifiedBy>
  <cp:revision>2</cp:revision>
  <cp:lastPrinted>2025-08-19T20:10:00Z</cp:lastPrinted>
  <dcterms:created xsi:type="dcterms:W3CDTF">2025-08-19T20:15:00Z</dcterms:created>
  <dcterms:modified xsi:type="dcterms:W3CDTF">2025-08-19T20:15:00Z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